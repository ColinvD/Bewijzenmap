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E4" w:rsidRDefault="001654D1">
      <w:pPr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t>Opdracht Communicatie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</w:rPr>
      </w:pPr>
      <w:r>
        <w:t>‘Film jezelf’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</w:rPr>
      </w:pPr>
      <w:r>
        <w:t xml:space="preserve">Bekijk eerst het filmpje van </w:t>
      </w:r>
      <w:proofErr w:type="spellStart"/>
      <w:r>
        <w:t>Sanny</w:t>
      </w:r>
      <w:proofErr w:type="spellEnd"/>
      <w:r>
        <w:t xml:space="preserve"> Verhoeven over leren presenteren: </w:t>
      </w:r>
      <w:hyperlink r:id="rId4">
        <w:r>
          <w:rPr>
            <w:rStyle w:val="Internetkoppeling"/>
          </w:rPr>
          <w:t>https://www.youtube.com/watch?v=oWReRXpxAiY</w:t>
        </w:r>
      </w:hyperlink>
      <w:r>
        <w:t xml:space="preserve"> 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</w:rPr>
      </w:pPr>
      <w:r>
        <w:t>Bereid een tekst voor van 1 minuut.</w:t>
      </w:r>
      <w:r>
        <w:t xml:space="preserve"> Je mag zelf een tekst schrijven of een bestaande tekst gebruiken. Oefen de tekst. Het is namelijk de bedoeling dat je de tekst uit je hoofd doet.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</w:rPr>
      </w:pPr>
      <w:r>
        <w:t xml:space="preserve">Wanneer je de tekst voldoende in je hoofd hebt, ga jij je tekst voordragen/vertellen. Film dit! Let hierbij </w:t>
      </w:r>
      <w:r>
        <w:t xml:space="preserve">extra op je non-verbale communicatie. Hoe kom je over? 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</w:rPr>
      </w:pPr>
      <w:r>
        <w:t>Kijk jezelf terug en geef feedback. Je kan er ook voor kiezen om iemand anders feedback te laten geven.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</w:rPr>
      </w:pPr>
      <w:r>
        <w:t>Bij feedback beantwoord je de volgende vragen:</w:t>
      </w:r>
    </w:p>
    <w:p w:rsidR="004508E4" w:rsidRDefault="004508E4">
      <w:pPr>
        <w:rPr>
          <w:rFonts w:hint="eastAsia"/>
        </w:rPr>
      </w:pPr>
    </w:p>
    <w:p w:rsidR="004508E4" w:rsidRDefault="001654D1">
      <w:pPr>
        <w:rPr>
          <w:rFonts w:hint="eastAsia"/>
          <w:b/>
          <w:bCs/>
        </w:rPr>
      </w:pPr>
      <w:r>
        <w:rPr>
          <w:b/>
          <w:bCs/>
        </w:rPr>
        <w:t>Wat ging er goed?</w:t>
      </w:r>
    </w:p>
    <w:p w:rsidR="004508E4" w:rsidRDefault="004508E4">
      <w:pPr>
        <w:rPr>
          <w:rFonts w:hint="eastAsia"/>
          <w:b/>
          <w:bCs/>
        </w:rPr>
      </w:pPr>
    </w:p>
    <w:p w:rsidR="004508E4" w:rsidRDefault="004508E4">
      <w:pPr>
        <w:rPr>
          <w:rFonts w:hint="eastAsia"/>
          <w:b/>
          <w:bCs/>
        </w:rPr>
      </w:pPr>
    </w:p>
    <w:p w:rsidR="004508E4" w:rsidRDefault="004508E4">
      <w:pPr>
        <w:rPr>
          <w:rFonts w:hint="eastAsia"/>
          <w:b/>
          <w:bCs/>
        </w:rPr>
      </w:pPr>
    </w:p>
    <w:p w:rsidR="004508E4" w:rsidRDefault="004508E4">
      <w:pPr>
        <w:rPr>
          <w:rFonts w:hint="eastAsia"/>
          <w:b/>
          <w:bCs/>
        </w:rPr>
      </w:pPr>
    </w:p>
    <w:p w:rsidR="004508E4" w:rsidRDefault="001654D1">
      <w:pPr>
        <w:rPr>
          <w:rFonts w:hint="eastAsia"/>
          <w:b/>
          <w:bCs/>
        </w:rPr>
      </w:pPr>
      <w:r>
        <w:rPr>
          <w:b/>
          <w:bCs/>
        </w:rPr>
        <w:t>Wat ging er minder goed?</w:t>
      </w:r>
    </w:p>
    <w:p w:rsidR="004508E4" w:rsidRDefault="004508E4">
      <w:pPr>
        <w:rPr>
          <w:rFonts w:hint="eastAsia"/>
          <w:b/>
          <w:bCs/>
        </w:rPr>
      </w:pPr>
    </w:p>
    <w:p w:rsidR="004508E4" w:rsidRDefault="004508E4">
      <w:pPr>
        <w:rPr>
          <w:rFonts w:hint="eastAsia"/>
          <w:b/>
          <w:bCs/>
        </w:rPr>
      </w:pPr>
    </w:p>
    <w:p w:rsidR="004508E4" w:rsidRDefault="004508E4">
      <w:pPr>
        <w:rPr>
          <w:rFonts w:hint="eastAsia"/>
          <w:b/>
          <w:bCs/>
        </w:rPr>
      </w:pPr>
    </w:p>
    <w:p w:rsidR="004508E4" w:rsidRDefault="004508E4">
      <w:pPr>
        <w:rPr>
          <w:rFonts w:hint="eastAsia"/>
          <w:b/>
          <w:bCs/>
        </w:rPr>
      </w:pPr>
    </w:p>
    <w:p w:rsidR="004508E4" w:rsidRDefault="001654D1">
      <w:pPr>
        <w:rPr>
          <w:rFonts w:hint="eastAsia"/>
        </w:rPr>
      </w:pPr>
      <w:r>
        <w:rPr>
          <w:b/>
          <w:bCs/>
        </w:rPr>
        <w:t xml:space="preserve">Wat doe je de volgende keer anders? </w:t>
      </w:r>
    </w:p>
    <w:sectPr w:rsidR="004508E4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508E4"/>
    <w:rsid w:val="001654D1"/>
    <w:rsid w:val="0045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530A3-2F96-49F5-82E0-29BC4D91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koppeling">
    <w:name w:val="Internetkoppeling"/>
    <w:rPr>
      <w:color w:val="000080"/>
      <w:u w:val="single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WReRXpxAi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2447B234</Template>
  <TotalTime>33</TotalTime>
  <Pages>1</Pages>
  <Words>123</Words>
  <Characters>682</Characters>
  <Application>Microsoft Office Word</Application>
  <DocSecurity>0</DocSecurity>
  <Lines>5</Lines>
  <Paragraphs>1</Paragraphs>
  <ScaleCrop>false</ScaleCrop>
  <Company>Mediacollege Amsterdam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Gretha Tolsma</cp:lastModifiedBy>
  <cp:revision>3</cp:revision>
  <dcterms:created xsi:type="dcterms:W3CDTF">2016-09-19T08:16:00Z</dcterms:created>
  <dcterms:modified xsi:type="dcterms:W3CDTF">2017-03-06T08:36:00Z</dcterms:modified>
  <dc:language>nl-NL</dc:language>
</cp:coreProperties>
</file>